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21" w:rsidRDefault="009B62F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1E3D84EE" wp14:editId="39215F6D">
            <wp:simplePos x="0" y="0"/>
            <wp:positionH relativeFrom="column">
              <wp:posOffset>1312545</wp:posOffset>
            </wp:positionH>
            <wp:positionV relativeFrom="paragraph">
              <wp:posOffset>1561465</wp:posOffset>
            </wp:positionV>
            <wp:extent cx="1120140" cy="837565"/>
            <wp:effectExtent l="0" t="0" r="3810" b="635"/>
            <wp:wrapNone/>
            <wp:docPr id="9" name="Picture 9" descr="\\srv-file.brml.tum.de\nthome\mludersdorfer\Desktop\wel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rv-file.brml.tum.de\nthome\mludersdorfer\Desktop\weld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3" behindDoc="1" locked="0" layoutInCell="1" allowOverlap="1" wp14:anchorId="40D976D7" wp14:editId="71B0F0EA">
            <wp:simplePos x="0" y="0"/>
            <wp:positionH relativeFrom="margin">
              <wp:align>left</wp:align>
            </wp:positionH>
            <wp:positionV relativeFrom="paragraph">
              <wp:posOffset>1490191</wp:posOffset>
            </wp:positionV>
            <wp:extent cx="1311910" cy="902335"/>
            <wp:effectExtent l="0" t="0" r="2540" b="0"/>
            <wp:wrapNone/>
            <wp:docPr id="11" name="Picture 11" descr="\\srv-file.brml.tum.de\nthome\mludersdorfer\Desktop\pic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srv-file.brml.tum.de\nthome\mludersdorfer\Desktop\pick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05E">
        <w:rPr>
          <w:noProof/>
        </w:rPr>
        <w:drawing>
          <wp:anchor distT="0" distB="0" distL="114300" distR="114300" simplePos="0" relativeHeight="251653115" behindDoc="1" locked="0" layoutInCell="1" allowOverlap="1" wp14:anchorId="2C1746E8" wp14:editId="1407FC8A">
            <wp:simplePos x="0" y="0"/>
            <wp:positionH relativeFrom="column">
              <wp:posOffset>5265420</wp:posOffset>
            </wp:positionH>
            <wp:positionV relativeFrom="paragraph">
              <wp:posOffset>421900</wp:posOffset>
            </wp:positionV>
            <wp:extent cx="1256030" cy="1030605"/>
            <wp:effectExtent l="0" t="0" r="1270" b="0"/>
            <wp:wrapNone/>
            <wp:docPr id="5" name="Picture 5" descr="\\srv-file.brml.tum.de\nthome\mludersdorfer\Desktop\ru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rv-file.brml.tum.de\nthome\mludersdorfer\Desktop\runn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05E">
        <w:rPr>
          <w:noProof/>
        </w:rPr>
        <w:drawing>
          <wp:anchor distT="0" distB="0" distL="114300" distR="114300" simplePos="0" relativeHeight="251651065" behindDoc="1" locked="0" layoutInCell="1" allowOverlap="1" wp14:anchorId="116FEDD6" wp14:editId="0E03EAF6">
            <wp:simplePos x="0" y="0"/>
            <wp:positionH relativeFrom="margin">
              <wp:posOffset>5475451</wp:posOffset>
            </wp:positionH>
            <wp:positionV relativeFrom="paragraph">
              <wp:posOffset>1353449</wp:posOffset>
            </wp:positionV>
            <wp:extent cx="1565910" cy="991870"/>
            <wp:effectExtent l="0" t="0" r="0" b="0"/>
            <wp:wrapNone/>
            <wp:docPr id="6" name="Picture 6" descr="\\srv-file.brml.tum.de\nthome\mludersdorfer\Desktop\dan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rv-file.brml.tum.de\nthome\mludersdorfer\Desktop\danc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05E">
        <w:rPr>
          <w:noProof/>
        </w:rPr>
        <w:drawing>
          <wp:anchor distT="0" distB="0" distL="114300" distR="114300" simplePos="0" relativeHeight="251658240" behindDoc="0" locked="0" layoutInCell="1" allowOverlap="1" wp14:anchorId="47598608" wp14:editId="5077B041">
            <wp:simplePos x="0" y="0"/>
            <wp:positionH relativeFrom="column">
              <wp:posOffset>5054916</wp:posOffset>
            </wp:positionH>
            <wp:positionV relativeFrom="paragraph">
              <wp:posOffset>1255395</wp:posOffset>
            </wp:positionV>
            <wp:extent cx="914400" cy="1133856"/>
            <wp:effectExtent l="0" t="0" r="0" b="9525"/>
            <wp:wrapNone/>
            <wp:docPr id="2" name="Picture 2" descr="\\srv-file.brml.tum.de\nthome\mludersdorfer\Desktop\soc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rv-file.brml.tum.de\nthome\mludersdorfer\Desktop\socc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CBD">
        <w:rPr>
          <w:noProof/>
        </w:rPr>
        <w:drawing>
          <wp:anchor distT="0" distB="0" distL="114300" distR="114300" simplePos="0" relativeHeight="251662336" behindDoc="0" locked="0" layoutInCell="1" allowOverlap="1" wp14:anchorId="5746F690" wp14:editId="586DE374">
            <wp:simplePos x="0" y="0"/>
            <wp:positionH relativeFrom="column">
              <wp:posOffset>2677391</wp:posOffset>
            </wp:positionH>
            <wp:positionV relativeFrom="paragraph">
              <wp:posOffset>1361924</wp:posOffset>
            </wp:positionV>
            <wp:extent cx="1553385" cy="1033670"/>
            <wp:effectExtent l="0" t="0" r="8890" b="0"/>
            <wp:wrapNone/>
            <wp:docPr id="3" name="Picture 3" descr="\\srv-file.brml.tum.de\nthome\mludersdorfer\Desktop\too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rv-file.brml.tum.de\nthome\mludersdorfer\Desktop\tool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85" cy="10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51B">
        <w:rPr>
          <w:noProof/>
        </w:rPr>
        <w:drawing>
          <wp:anchor distT="0" distB="0" distL="114300" distR="114300" simplePos="0" relativeHeight="251652090" behindDoc="1" locked="0" layoutInCell="1" allowOverlap="1" wp14:anchorId="23425576" wp14:editId="42D54AD6">
            <wp:simplePos x="0" y="0"/>
            <wp:positionH relativeFrom="column">
              <wp:posOffset>4611564</wp:posOffset>
            </wp:positionH>
            <wp:positionV relativeFrom="paragraph">
              <wp:posOffset>437211</wp:posOffset>
            </wp:positionV>
            <wp:extent cx="734695" cy="1040765"/>
            <wp:effectExtent l="0" t="0" r="8255" b="6985"/>
            <wp:wrapNone/>
            <wp:docPr id="1" name="Picture 1" descr="\\srv-file.brml.tum.de\nthome\mludersdorfer\Desktop\sear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rv-file.brml.tum.de\nthome\mludersdorfer\Desktop\searchi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51B">
        <w:rPr>
          <w:noProof/>
        </w:rPr>
        <w:drawing>
          <wp:anchor distT="0" distB="0" distL="114300" distR="114300" simplePos="0" relativeHeight="251656190" behindDoc="1" locked="0" layoutInCell="1" allowOverlap="1" wp14:anchorId="0BA4CBB6" wp14:editId="4C27C209">
            <wp:simplePos x="0" y="0"/>
            <wp:positionH relativeFrom="column">
              <wp:posOffset>3695672</wp:posOffset>
            </wp:positionH>
            <wp:positionV relativeFrom="paragraph">
              <wp:posOffset>1000539</wp:posOffset>
            </wp:positionV>
            <wp:extent cx="1449070" cy="1247775"/>
            <wp:effectExtent l="0" t="0" r="0" b="9525"/>
            <wp:wrapNone/>
            <wp:docPr id="4" name="Picture 4" descr="\\srv-file.brml.tum.de\nthome\mludersdorfer\Desktop\sta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rv-file.brml.tum.de\nthome\mludersdorfer\Desktop\stair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51B">
        <w:rPr>
          <w:noProof/>
        </w:rPr>
        <w:drawing>
          <wp:anchor distT="0" distB="0" distL="114300" distR="114300" simplePos="0" relativeHeight="251657215" behindDoc="1" locked="0" layoutInCell="1" allowOverlap="1" wp14:anchorId="2C4BA099" wp14:editId="6C5CD270">
            <wp:simplePos x="0" y="0"/>
            <wp:positionH relativeFrom="column">
              <wp:posOffset>2948913</wp:posOffset>
            </wp:positionH>
            <wp:positionV relativeFrom="paragraph">
              <wp:posOffset>412419</wp:posOffset>
            </wp:positionV>
            <wp:extent cx="1717040" cy="1169670"/>
            <wp:effectExtent l="0" t="0" r="0" b="0"/>
            <wp:wrapNone/>
            <wp:docPr id="7" name="Picture 7" descr="\\srv-file.brml.tum.de\nthome\mludersdorfer\Desktop\hel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rv-file.brml.tum.de\nthome\mludersdorfer\Desktop\help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51B">
        <w:rPr>
          <w:noProof/>
        </w:rPr>
        <w:drawing>
          <wp:anchor distT="0" distB="0" distL="114300" distR="114300" simplePos="0" relativeHeight="251668480" behindDoc="1" locked="0" layoutInCell="1" allowOverlap="1" wp14:anchorId="4002101E" wp14:editId="2A312B70">
            <wp:simplePos x="0" y="0"/>
            <wp:positionH relativeFrom="column">
              <wp:posOffset>1890064</wp:posOffset>
            </wp:positionH>
            <wp:positionV relativeFrom="paragraph">
              <wp:posOffset>394970</wp:posOffset>
            </wp:positionV>
            <wp:extent cx="1247140" cy="1383030"/>
            <wp:effectExtent l="0" t="0" r="0" b="7620"/>
            <wp:wrapNone/>
            <wp:docPr id="8" name="Picture 8" descr="\\srv-file.brml.tum.de\nthome\mludersdorfer\Desktop\gras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rv-file.brml.tum.de\nthome\mludersdorfer\Desktop\graspin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51B">
        <w:rPr>
          <w:noProof/>
        </w:rPr>
        <w:drawing>
          <wp:anchor distT="0" distB="0" distL="114300" distR="114300" simplePos="0" relativeHeight="251665408" behindDoc="1" locked="0" layoutInCell="1" allowOverlap="1" wp14:anchorId="0AE44E38" wp14:editId="73997DDA">
            <wp:simplePos x="0" y="0"/>
            <wp:positionH relativeFrom="margin">
              <wp:align>left</wp:align>
            </wp:positionH>
            <wp:positionV relativeFrom="paragraph">
              <wp:posOffset>397345</wp:posOffset>
            </wp:positionV>
            <wp:extent cx="2019300" cy="1291590"/>
            <wp:effectExtent l="0" t="0" r="0" b="3810"/>
            <wp:wrapNone/>
            <wp:docPr id="10" name="Picture 10" descr="\\srv-file.brml.tum.de\nthome\mludersdorfer\Desktop\hand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srv-file.brml.tum.de\nthome\mludersdorfer\Desktop\handl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3721" w:rsidSect="008755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1B"/>
    <w:rsid w:val="002D7458"/>
    <w:rsid w:val="0081505E"/>
    <w:rsid w:val="0087551B"/>
    <w:rsid w:val="009B62FF"/>
    <w:rsid w:val="00A43721"/>
    <w:rsid w:val="00D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40815-7CFA-41CD-9CDE-F1A325BF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C1F1C478.dotm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BRML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Ludersdorfer</dc:creator>
  <cp:keywords/>
  <dc:description/>
  <cp:lastModifiedBy>Marvin Ludersdorfer</cp:lastModifiedBy>
  <cp:revision>3</cp:revision>
  <dcterms:created xsi:type="dcterms:W3CDTF">2015-10-16T12:14:00Z</dcterms:created>
  <dcterms:modified xsi:type="dcterms:W3CDTF">2015-10-16T13:16:00Z</dcterms:modified>
</cp:coreProperties>
</file>